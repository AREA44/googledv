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8B" w:rsidRDefault="00783D64">
      <w:pPr>
        <w:pStyle w:val="Title"/>
      </w:pPr>
      <w:r>
        <w:t xml:space="preserve">Event Schedule Planner </w:t>
      </w:r>
      <w:r>
        <w:fldChar w:fldCharType="begin"/>
      </w:r>
      <w:r>
        <w:instrText xml:space="preserve"> DOCVARIABLE  MonthStart1 \@  yyyy   \* MERGEFORMAT </w:instrText>
      </w:r>
      <w:r>
        <w:fldChar w:fldCharType="separate"/>
      </w:r>
      <w:r w:rsidR="005641BA">
        <w:t>2021</w:t>
      </w:r>
      <w:r>
        <w:fldChar w:fldCharType="end"/>
      </w:r>
      <w:r>
        <w:fldChar w:fldCharType="begin"/>
      </w:r>
      <w:r>
        <w:instrText xml:space="preserve"> If</w:instrText>
      </w:r>
      <w:r>
        <w:fldChar w:fldCharType="begin"/>
      </w:r>
      <w:r>
        <w:instrText xml:space="preserve"> DOCVARIABLE  MonthStart1 \@  yyyy</w:instrText>
      </w:r>
      <w:r>
        <w:fldChar w:fldCharType="separate"/>
      </w:r>
      <w:r w:rsidR="005641BA">
        <w:instrText>2021</w:instrText>
      </w:r>
      <w:r>
        <w:fldChar w:fldCharType="end"/>
      </w:r>
      <w:r>
        <w:instrText>=</w:instrText>
      </w:r>
      <w:r>
        <w:fldChar w:fldCharType="begin"/>
      </w:r>
      <w:r>
        <w:instrText xml:space="preserve"> DOCVARIABLE  MonthStartLast \@  yyyy</w:instrText>
      </w:r>
      <w:r>
        <w:fldChar w:fldCharType="separate"/>
      </w:r>
      <w:r w:rsidR="005641BA">
        <w:instrText>2022</w:instrText>
      </w:r>
      <w:r>
        <w:fldChar w:fldCharType="end"/>
      </w:r>
      <w:r>
        <w:instrText xml:space="preserve"> "" "-"</w:instrText>
      </w:r>
      <w:r>
        <w:fldChar w:fldCharType="separate"/>
      </w:r>
      <w:r w:rsidR="005641BA">
        <w:rPr>
          <w:noProof/>
        </w:rPr>
        <w:t>-</w:t>
      </w:r>
      <w:r>
        <w:fldChar w:fldCharType="end"/>
      </w:r>
      <w:r>
        <w:fldChar w:fldCharType="begin"/>
      </w:r>
      <w:r>
        <w:instrText xml:space="preserve"> If</w:instrText>
      </w:r>
      <w:r>
        <w:fldChar w:fldCharType="begin"/>
      </w:r>
      <w:r>
        <w:instrText xml:space="preserve"> DOCVARIABLE  MonthStart1 \@  yyyy</w:instrText>
      </w:r>
      <w:r>
        <w:fldChar w:fldCharType="separate"/>
      </w:r>
      <w:r w:rsidR="005641BA">
        <w:instrText>2021</w:instrText>
      </w:r>
      <w:r>
        <w:fldChar w:fldCharType="end"/>
      </w:r>
      <w:r>
        <w:instrText>=</w:instrText>
      </w:r>
      <w:r>
        <w:fldChar w:fldCharType="begin"/>
      </w:r>
      <w:r>
        <w:instrText xml:space="preserve"> DOCVARIABLE  MonthStartLast \@  yyyy</w:instrText>
      </w:r>
      <w:r>
        <w:fldChar w:fldCharType="separate"/>
      </w:r>
      <w:r w:rsidR="005641BA">
        <w:instrText>2022</w:instrText>
      </w:r>
      <w:r>
        <w:fldChar w:fldCharType="end"/>
      </w:r>
      <w:r>
        <w:instrText xml:space="preserve"> "" </w:instrText>
      </w:r>
      <w:r>
        <w:fldChar w:fldCharType="begin"/>
      </w:r>
      <w:r>
        <w:instrText xml:space="preserve"> DOCVARIABLE  MonthStartLast \@  yyyy</w:instrText>
      </w:r>
      <w:r>
        <w:fldChar w:fldCharType="separate"/>
      </w:r>
      <w:r w:rsidR="005641BA">
        <w:instrText>2022</w:instrText>
      </w:r>
      <w:r>
        <w:fldChar w:fldCharType="end"/>
      </w:r>
      <w:r>
        <w:fldChar w:fldCharType="separate"/>
      </w:r>
      <w:r w:rsidR="005641BA">
        <w:rPr>
          <w:noProof/>
        </w:rPr>
        <w:t>2022</w:t>
      </w:r>
      <w:r>
        <w:fldChar w:fldCharType="end"/>
      </w:r>
    </w:p>
    <w:tbl>
      <w:tblPr>
        <w:tblW w:w="50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Project heading table"/>
      </w:tblPr>
      <w:tblGrid>
        <w:gridCol w:w="6984"/>
        <w:gridCol w:w="6984"/>
      </w:tblGrid>
      <w:tr w:rsidR="00415B8B">
        <w:trPr>
          <w:trHeight w:hRule="exact" w:val="187"/>
        </w:trPr>
        <w:tc>
          <w:tcPr>
            <w:tcW w:w="2500" w:type="pct"/>
          </w:tcPr>
          <w:p w:rsidR="00415B8B" w:rsidRDefault="00783D64">
            <w:pPr>
              <w:rPr>
                <w:noProof/>
              </w:rPr>
            </w:pPr>
            <w:r>
              <w:rPr>
                <w:noProof/>
                <w:sz w:val="64"/>
                <w:szCs w:val="6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C45C7E" wp14:editId="2F216F7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8869680" cy="54000"/>
                      <wp:effectExtent l="0" t="0" r="7620" b="31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680" cy="5400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0260F" id="Rectangle 2" o:spid="_x0000_s1026" style="position:absolute;margin-left:0;margin-top:0;width:698.4pt;height:4.2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" fillcolor="#bfbfbf [2412]" stroked="f" strokeweight="1pt">
                      <v:fill r:id="rId10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500" w:type="pct"/>
            <w:tcBorders>
              <w:bottom w:val="nil"/>
            </w:tcBorders>
          </w:tcPr>
          <w:p w:rsidR="00415B8B" w:rsidRDefault="00415B8B"/>
        </w:tc>
      </w:tr>
      <w:tr w:rsidR="00415B8B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Layout table"/>
              <w:tblDescription w:val="Project information"/>
            </w:tblPr>
            <w:tblGrid>
              <w:gridCol w:w="2340"/>
              <w:gridCol w:w="4634"/>
            </w:tblGrid>
            <w:tr w:rsidR="00415B8B">
              <w:tc>
                <w:tcPr>
                  <w:tcW w:w="1678" w:type="pct"/>
                </w:tcPr>
                <w:p w:rsidR="00415B8B" w:rsidRDefault="00783D64">
                  <w:pPr>
                    <w:pStyle w:val="Heading1"/>
                    <w:outlineLvl w:val="0"/>
                  </w:pPr>
                  <w:r>
                    <w:t>Project/Event</w:t>
                  </w:r>
                </w:p>
              </w:tc>
              <w:tc>
                <w:tcPr>
                  <w:tcW w:w="3322" w:type="pct"/>
                </w:tcPr>
                <w:p w:rsidR="00415B8B" w:rsidRDefault="00D25053">
                  <w:pPr>
                    <w:pStyle w:val="FormText"/>
                  </w:pPr>
                  <w:sdt>
                    <w:sdtPr>
                      <w:id w:val="-1074813962"/>
                      <w:placeholder>
                        <w:docPart w:val="F75C76300BA247DCBDCF438069B5C7EB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Project or Event Name</w:t>
                      </w:r>
                    </w:sdtContent>
                  </w:sdt>
                </w:p>
              </w:tc>
            </w:tr>
            <w:tr w:rsidR="00415B8B">
              <w:tc>
                <w:tcPr>
                  <w:tcW w:w="1678" w:type="pct"/>
                </w:tcPr>
                <w:p w:rsidR="00415B8B" w:rsidRDefault="00783D64">
                  <w:pPr>
                    <w:pStyle w:val="Heading1"/>
                    <w:outlineLvl w:val="0"/>
                  </w:pPr>
                  <w:r>
                    <w:t>Organizer</w:t>
                  </w:r>
                </w:p>
              </w:tc>
              <w:tc>
                <w:tcPr>
                  <w:tcW w:w="3322" w:type="pct"/>
                </w:tcPr>
                <w:p w:rsidR="00415B8B" w:rsidRDefault="00D25053">
                  <w:pPr>
                    <w:pStyle w:val="FormText"/>
                  </w:pPr>
                  <w:sdt>
                    <w:sdtPr>
                      <w:id w:val="1698419254"/>
                      <w:placeholder>
                        <w:docPart w:val="0C0EF65ABC3A4B6D812B93DCFB9FB76B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Organizer’s Name</w:t>
                      </w:r>
                    </w:sdtContent>
                  </w:sdt>
                </w:p>
              </w:tc>
            </w:tr>
          </w:tbl>
          <w:p w:rsidR="00415B8B" w:rsidRDefault="00415B8B"/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  <w:tcMar>
              <w:left w:w="144" w:type="dxa"/>
              <w:right w:w="144" w:type="dxa"/>
            </w:tcMar>
          </w:tcPr>
          <w:p w:rsidR="00415B8B" w:rsidRDefault="00D25053">
            <w:sdt>
              <w:sdtPr>
                <w:id w:val="1119408978"/>
                <w:placeholder>
                  <w:docPart w:val="730854C8544042368E1E401CF69C2359"/>
                </w:placeholder>
                <w:temporary/>
                <w:showingPlcHdr/>
                <w15:appearance w15:val="hidden"/>
              </w:sdtPr>
              <w:sdtEndPr/>
              <w:sdtContent>
                <w:r w:rsidR="00783D64">
                  <w:t>To get started right away, just click any placeholder text (such as this) and start typing to replace it with your own.</w:t>
                </w:r>
              </w:sdtContent>
            </w:sdt>
          </w:p>
        </w:tc>
      </w:tr>
      <w:tr w:rsidR="00415B8B">
        <w:trPr>
          <w:trHeight w:hRule="exact" w:val="101"/>
        </w:trPr>
        <w:tc>
          <w:tcPr>
            <w:tcW w:w="2500" w:type="pct"/>
          </w:tcPr>
          <w:p w:rsidR="00415B8B" w:rsidRDefault="00415B8B"/>
        </w:tc>
        <w:tc>
          <w:tcPr>
            <w:tcW w:w="2500" w:type="pct"/>
            <w:tcBorders>
              <w:top w:val="nil"/>
            </w:tcBorders>
          </w:tcPr>
          <w:p w:rsidR="00415B8B" w:rsidRDefault="00415B8B"/>
        </w:tc>
      </w:tr>
    </w:tbl>
    <w:p w:rsidR="00415B8B" w:rsidRDefault="00415B8B">
      <w:pPr>
        <w:pStyle w:val="NoSpacing"/>
      </w:pPr>
    </w:p>
    <w:tbl>
      <w:tblPr>
        <w:tblW w:w="50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984"/>
        <w:gridCol w:w="6984"/>
      </w:tblGrid>
      <w:tr w:rsidR="00415B8B">
        <w:tc>
          <w:tcPr>
            <w:tcW w:w="2500" w:type="pct"/>
          </w:tcPr>
          <w:tbl>
            <w:tblPr>
              <w:tblStyle w:val="EventPlannerTable"/>
              <w:tblW w:w="5000" w:type="pct"/>
              <w:jc w:val="center"/>
              <w:tblLook w:val="04A0" w:firstRow="1" w:lastRow="0" w:firstColumn="1" w:lastColumn="0" w:noHBand="0" w:noVBand="1"/>
              <w:tblCaption w:val="Content table"/>
            </w:tblPr>
            <w:tblGrid>
              <w:gridCol w:w="3476"/>
              <w:gridCol w:w="1739"/>
              <w:gridCol w:w="1739"/>
            </w:tblGrid>
            <w:tr w:rsidR="00415B8B" w:rsidTr="00415B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499" w:type="pct"/>
                </w:tcPr>
                <w:p w:rsidR="00415B8B" w:rsidRDefault="00783D64">
                  <w:pPr>
                    <w:pStyle w:val="Heading2"/>
                    <w:outlineLvl w:val="1"/>
                  </w:pPr>
                  <w:r>
                    <w:t>Project Phase</w:t>
                  </w:r>
                </w:p>
              </w:tc>
              <w:tc>
                <w:tcPr>
                  <w:tcW w:w="1250" w:type="pct"/>
                </w:tcPr>
                <w:p w:rsidR="00415B8B" w:rsidRDefault="00783D64">
                  <w:pPr>
                    <w:pStyle w:val="Heading2"/>
                    <w:outlineLvl w:val="1"/>
                  </w:pPr>
                  <w:r>
                    <w:t>Starting</w:t>
                  </w:r>
                </w:p>
              </w:tc>
              <w:tc>
                <w:tcPr>
                  <w:tcW w:w="1250" w:type="pct"/>
                </w:tcPr>
                <w:p w:rsidR="00415B8B" w:rsidRDefault="00783D64">
                  <w:pPr>
                    <w:pStyle w:val="Heading2"/>
                    <w:outlineLvl w:val="1"/>
                  </w:pPr>
                  <w:r>
                    <w:t>Ending</w:t>
                  </w:r>
                </w:p>
              </w:tc>
            </w:tr>
            <w:tr w:rsidR="00415B8B" w:rsidTr="00415B8B">
              <w:trPr>
                <w:trHeight w:val="360"/>
                <w:jc w:val="center"/>
              </w:trPr>
              <w:tc>
                <w:tcPr>
                  <w:tcW w:w="2499" w:type="pct"/>
                  <w:shd w:val="clear" w:color="auto" w:fill="42BFEB" w:themeFill="accent1"/>
                </w:tcPr>
                <w:p w:rsidR="00415B8B" w:rsidRDefault="00D25053">
                  <w:pPr>
                    <w:pStyle w:val="Heading3"/>
                    <w:outlineLvl w:val="2"/>
                  </w:pPr>
                  <w:sdt>
                    <w:sdtPr>
                      <w:id w:val="-1338833545"/>
                      <w:placeholder>
                        <w:docPart w:val="99AF9A25D74241AF9447642C354B29F8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Phase 1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B3E5F7" w:themeFill="accent1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42950505"/>
                      <w:placeholder>
                        <w:docPart w:val="2257DCED2A9A4BAC954B8253C28E55A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B3E5F7" w:themeFill="accent1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113284386"/>
                      <w:placeholder>
                        <w:docPart w:val="B353B6AD17F946AE94AE7007394E84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bottom w:val="single" w:sz="24" w:space="0" w:color="FFFFFF" w:themeColor="background1"/>
                  </w:tcBorders>
                  <w:shd w:val="clear" w:color="auto" w:fill="72D936" w:themeFill="accent2"/>
                </w:tcPr>
                <w:p w:rsidR="00415B8B" w:rsidRDefault="00D25053">
                  <w:pPr>
                    <w:pStyle w:val="Heading3"/>
                    <w:outlineLvl w:val="2"/>
                  </w:pPr>
                  <w:sdt>
                    <w:sdtPr>
                      <w:id w:val="-1074966771"/>
                      <w:placeholder>
                        <w:docPart w:val="393426A379584E92B1A08562083E79B2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Phase 2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C6EFAE" w:themeFill="accent2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160926376"/>
                      <w:placeholder>
                        <w:docPart w:val="DE3515375B994AD1A610262F0F95E1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C6EFAE" w:themeFill="accent2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251654377"/>
                      <w:placeholder>
                        <w:docPart w:val="28683003E7814BDB8CC05C80B1D8F4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FFB279" w:themeFill="accent3" w:themeFillTint="99"/>
                </w:tcPr>
                <w:p w:rsidR="00415B8B" w:rsidRDefault="00D25053">
                  <w:pPr>
                    <w:pStyle w:val="Heading3"/>
                    <w:outlineLvl w:val="2"/>
                  </w:pPr>
                  <w:sdt>
                    <w:sdtPr>
                      <w:id w:val="161980155"/>
                      <w:placeholder>
                        <w:docPart w:val="A65509ABD93A474E8E1C6686DBE9879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Phase 3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FFCCA6" w:themeFill="accent3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385793811"/>
                      <w:placeholder>
                        <w:docPart w:val="81110F8127A7480A95EF79AED3D222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FFCCA6" w:themeFill="accent3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558935383"/>
                      <w:placeholder>
                        <w:docPart w:val="9723557D51FC473397147C93AA468E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BDB0E2" w:themeFill="accent4" w:themeFillTint="99"/>
                </w:tcPr>
                <w:p w:rsidR="00415B8B" w:rsidRDefault="00D25053">
                  <w:pPr>
                    <w:pStyle w:val="Heading3"/>
                    <w:outlineLvl w:val="2"/>
                  </w:pPr>
                  <w:sdt>
                    <w:sdtPr>
                      <w:id w:val="1948573490"/>
                      <w:placeholder>
                        <w:docPart w:val="87939EA0EF17457983B077C44F09FE94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Phase 4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D3CAEC" w:themeFill="accent4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594910598"/>
                      <w:placeholder>
                        <w:docPart w:val="D3ED2C9DC7204DEEB23C9F8361FBA0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D3CAEC" w:themeFill="accent4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2051958797"/>
                      <w:placeholder>
                        <w:docPart w:val="4E86BD8FE8624E3B988F3BC916856DF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top w:val="single" w:sz="24" w:space="0" w:color="FFFFFF" w:themeColor="background1"/>
                    <w:bottom w:val="single" w:sz="24" w:space="0" w:color="FFFFFF" w:themeColor="background1"/>
                  </w:tcBorders>
                  <w:shd w:val="clear" w:color="auto" w:fill="F194B3" w:themeFill="accent5" w:themeFillTint="99"/>
                </w:tcPr>
                <w:p w:rsidR="00415B8B" w:rsidRDefault="00D25053">
                  <w:pPr>
                    <w:pStyle w:val="Heading3"/>
                    <w:outlineLvl w:val="2"/>
                  </w:pPr>
                  <w:sdt>
                    <w:sdtPr>
                      <w:id w:val="-117379422"/>
                      <w:placeholder>
                        <w:docPart w:val="50868470212D46728B3A260CDBBE9C0E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Phase 5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F5B7CC" w:themeFill="accent5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091854353"/>
                      <w:placeholder>
                        <w:docPart w:val="0F3C1F1BA36648118EC3A4869256685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F5B7CC" w:themeFill="accent5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873598378"/>
                      <w:placeholder>
                        <w:docPart w:val="EECD1F05A30C432EA139566A1A0064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rPr>
                <w:trHeight w:val="360"/>
                <w:jc w:val="center"/>
              </w:trPr>
              <w:tc>
                <w:tcPr>
                  <w:tcW w:w="2499" w:type="pct"/>
                  <w:tcBorders>
                    <w:top w:val="single" w:sz="24" w:space="0" w:color="FFFFFF" w:themeColor="background1"/>
                  </w:tcBorders>
                  <w:shd w:val="clear" w:color="auto" w:fill="FFB300" w:themeFill="accent6"/>
                </w:tcPr>
                <w:p w:rsidR="00415B8B" w:rsidRDefault="00D25053">
                  <w:pPr>
                    <w:pStyle w:val="Heading3"/>
                    <w:outlineLvl w:val="2"/>
                  </w:pPr>
                  <w:sdt>
                    <w:sdtPr>
                      <w:id w:val="514036494"/>
                      <w:placeholder>
                        <w:docPart w:val="1FB89B117F8145228AD229D617D04AD9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83D64">
                        <w:t>Phase 6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FFE099" w:themeFill="accent6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688204504"/>
                      <w:placeholder>
                        <w:docPart w:val="49724FFE67B34A84A09085E6F8997DC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  <w:shd w:val="clear" w:color="auto" w:fill="FFE099" w:themeFill="accent6" w:themeFillTint="66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25470255"/>
                      <w:placeholder>
                        <w:docPart w:val="10518C95992E46CA81D6218241F9F0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</w:tbl>
          <w:p w:rsidR="00415B8B" w:rsidRDefault="00415B8B">
            <w:pPr>
              <w:spacing w:after="160" w:line="300" w:lineRule="auto"/>
            </w:pPr>
          </w:p>
        </w:tc>
        <w:tc>
          <w:tcPr>
            <w:tcW w:w="2500" w:type="pct"/>
          </w:tcPr>
          <w:tbl>
            <w:tblPr>
              <w:tblStyle w:val="EventPlannerTable"/>
              <w:tblW w:w="5000" w:type="pct"/>
              <w:tblLook w:val="04A0" w:firstRow="1" w:lastRow="0" w:firstColumn="1" w:lastColumn="0" w:noHBand="0" w:noVBand="1"/>
              <w:tblCaption w:val="Content table"/>
            </w:tblPr>
            <w:tblGrid>
              <w:gridCol w:w="3476"/>
              <w:gridCol w:w="1739"/>
              <w:gridCol w:w="1739"/>
            </w:tblGrid>
            <w:tr w:rsidR="00415B8B" w:rsidTr="00415B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9" w:type="pct"/>
                </w:tcPr>
                <w:p w:rsidR="00415B8B" w:rsidRDefault="00783D64">
                  <w:pPr>
                    <w:pStyle w:val="Heading2"/>
                    <w:outlineLvl w:val="1"/>
                  </w:pPr>
                  <w:r>
                    <w:t>Project Phase</w:t>
                  </w:r>
                </w:p>
              </w:tc>
              <w:tc>
                <w:tcPr>
                  <w:tcW w:w="1250" w:type="pct"/>
                </w:tcPr>
                <w:p w:rsidR="00415B8B" w:rsidRDefault="00783D64">
                  <w:pPr>
                    <w:pStyle w:val="Heading2"/>
                    <w:outlineLvl w:val="1"/>
                  </w:pPr>
                  <w:r>
                    <w:t>Starting</w:t>
                  </w:r>
                </w:p>
              </w:tc>
              <w:tc>
                <w:tcPr>
                  <w:tcW w:w="1250" w:type="pct"/>
                </w:tcPr>
                <w:p w:rsidR="00415B8B" w:rsidRDefault="00783D64">
                  <w:pPr>
                    <w:pStyle w:val="Heading2"/>
                    <w:outlineLvl w:val="1"/>
                  </w:pPr>
                  <w:r>
                    <w:t>Ending</w:t>
                  </w:r>
                </w:p>
              </w:tc>
            </w:tr>
            <w:tr w:rsidR="00415B8B" w:rsidTr="00415B8B">
              <w:tc>
                <w:tcPr>
                  <w:tcW w:w="2499" w:type="pct"/>
                </w:tcPr>
                <w:p w:rsidR="00415B8B" w:rsidRDefault="00415B8B">
                  <w:pPr>
                    <w:pStyle w:val="Heading3"/>
                    <w:outlineLvl w:val="2"/>
                  </w:pPr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1646697009"/>
                      <w:placeholder>
                        <w:docPart w:val="FE95CA7E090F4B419C25070D176353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1114252715"/>
                      <w:placeholder>
                        <w:docPart w:val="378EF825D5704C8DAC6AD390267C92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c>
                <w:tcPr>
                  <w:tcW w:w="2499" w:type="pct"/>
                </w:tcPr>
                <w:p w:rsidR="00415B8B" w:rsidRDefault="00415B8B">
                  <w:pPr>
                    <w:pStyle w:val="Heading3"/>
                    <w:outlineLvl w:val="2"/>
                  </w:pPr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14746585"/>
                      <w:placeholder>
                        <w:docPart w:val="B167222C60B3455AB3A59419279AA5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1603797229"/>
                      <w:placeholder>
                        <w:docPart w:val="5629157BE2AB4265A0DE714F813584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c>
                <w:tcPr>
                  <w:tcW w:w="2499" w:type="pct"/>
                </w:tcPr>
                <w:p w:rsidR="00415B8B" w:rsidRDefault="00415B8B">
                  <w:pPr>
                    <w:pStyle w:val="Heading3"/>
                    <w:outlineLvl w:val="2"/>
                  </w:pPr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313230888"/>
                      <w:placeholder>
                        <w:docPart w:val="55AA03CC7A824DE7ACBDBED000AEB6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509207681"/>
                      <w:placeholder>
                        <w:docPart w:val="A69AFB494B344A80951E4764EB8320B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c>
                <w:tcPr>
                  <w:tcW w:w="2499" w:type="pct"/>
                </w:tcPr>
                <w:p w:rsidR="00415B8B" w:rsidRDefault="00415B8B">
                  <w:pPr>
                    <w:pStyle w:val="Heading3"/>
                    <w:outlineLvl w:val="2"/>
                  </w:pPr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982377343"/>
                      <w:placeholder>
                        <w:docPart w:val="AE69450AD02840278927D1BBC90583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398952348"/>
                      <w:placeholder>
                        <w:docPart w:val="F4F47E21A1F14CFDA9CC97F64834FD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c>
                <w:tcPr>
                  <w:tcW w:w="2499" w:type="pct"/>
                </w:tcPr>
                <w:p w:rsidR="00415B8B" w:rsidRDefault="00415B8B">
                  <w:pPr>
                    <w:pStyle w:val="Heading3"/>
                    <w:outlineLvl w:val="2"/>
                  </w:pPr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52057175"/>
                      <w:placeholder>
                        <w:docPart w:val="52E48122EF5F43C3958302ABDBF573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866454388"/>
                      <w:placeholder>
                        <w:docPart w:val="7BCCA688E6CC4172A211DEBE76FAE9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  <w:tr w:rsidR="00415B8B" w:rsidTr="00415B8B">
              <w:tc>
                <w:tcPr>
                  <w:tcW w:w="2499" w:type="pct"/>
                </w:tcPr>
                <w:p w:rsidR="00415B8B" w:rsidRDefault="00415B8B">
                  <w:pPr>
                    <w:pStyle w:val="Heading3"/>
                    <w:outlineLvl w:val="2"/>
                  </w:pPr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30345750"/>
                      <w:placeholder>
                        <w:docPart w:val="AC5826D8E42F434EAB684395907857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  <w:tc>
                <w:tcPr>
                  <w:tcW w:w="1250" w:type="pct"/>
                </w:tcPr>
                <w:p w:rsidR="00415B8B" w:rsidRDefault="00D25053">
                  <w:pPr>
                    <w:pStyle w:val="TableText"/>
                  </w:pPr>
                  <w:sdt>
                    <w:sdtPr>
                      <w:id w:val="-207648306"/>
                      <w:placeholder>
                        <w:docPart w:val="BC3EF8842CFB4894AD668B62F92352F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83D64">
                        <w:t>Date</w:t>
                      </w:r>
                    </w:sdtContent>
                  </w:sdt>
                </w:p>
              </w:tc>
            </w:tr>
          </w:tbl>
          <w:p w:rsidR="00415B8B" w:rsidRDefault="00415B8B">
            <w:pPr>
              <w:spacing w:after="160" w:line="300" w:lineRule="auto"/>
            </w:pPr>
          </w:p>
        </w:tc>
      </w:tr>
    </w:tbl>
    <w:p w:rsidR="00415B8B" w:rsidRDefault="00415B8B">
      <w:pPr>
        <w:pStyle w:val="NoSpacing"/>
      </w:pPr>
    </w:p>
    <w:tbl>
      <w:tblPr>
        <w:tblStyle w:val="CalendarTable"/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Caption w:val="Calendar layout table"/>
        <w:tblDescription w:val="Calendar"/>
      </w:tblPr>
      <w:tblGrid>
        <w:gridCol w:w="2319"/>
        <w:gridCol w:w="2320"/>
        <w:gridCol w:w="2321"/>
        <w:gridCol w:w="2320"/>
        <w:gridCol w:w="2321"/>
        <w:gridCol w:w="2321"/>
      </w:tblGrid>
      <w:tr w:rsidR="00415B8B">
        <w:tc>
          <w:tcPr>
            <w:tcW w:w="2407" w:type="dxa"/>
          </w:tcPr>
          <w:bookmarkStart w:id="0" w:name="_Calendar"/>
          <w:bookmarkEnd w:id="0"/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MonthStart1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MonthStart2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MonthStart3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7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MonthStart4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MonthStart5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MonthStart6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</w:tr>
      <w:tr w:rsidR="00415B8B"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8C282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5B3301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5B3301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 w:rsidR="005641BA"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8C282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 w:rsidR="005641BA">
                    <w:instrText>Sunday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5641BA">
                    <w:instrText>28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5641BA">
                    <w:instrText>28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32048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32048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320481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32048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32048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32048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 w:rsidR="00320481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!G10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</w:tr>
      <w:tr w:rsidR="00415B8B">
        <w:tc>
          <w:tcPr>
            <w:tcW w:w="2407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MonthStart7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MonthStart8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MonthStart9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7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MonthStart10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MonthStart11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  <w:tc>
          <w:tcPr>
            <w:tcW w:w="2408" w:type="dxa"/>
          </w:tcPr>
          <w:p w:rsidR="00415B8B" w:rsidRDefault="00783D64">
            <w:pPr>
              <w:pStyle w:val="Months"/>
            </w:pPr>
            <w:r>
              <w:fldChar w:fldCharType="begin"/>
            </w:r>
            <w:r>
              <w:instrText xml:space="preserve"> DOCVARIABLE  MonthStart12 \@ MMMM \* MERGEFORMAT </w:instrText>
            </w:r>
            <w:r>
              <w:fldChar w:fldCharType="separate"/>
            </w:r>
            <w:r w:rsidR="005641BA">
              <w:t>January</w:t>
            </w:r>
            <w:r>
              <w:fldChar w:fldCharType="end"/>
            </w:r>
          </w:p>
        </w:tc>
      </w:tr>
      <w:tr w:rsidR="00415B8B"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2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MonthStart7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 w:rsidR="005641BA"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MonthStart7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8C282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MonthStart7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MonthStart7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MonthStart7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MonthStart7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MonthStart7 \@ dddd </w:instrText>
                  </w:r>
                  <w:r>
                    <w:fldChar w:fldCharType="separate"/>
                  </w:r>
                  <w:r w:rsidR="005641BA">
                    <w:instrText>Monday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MonthEnd7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MonthStart8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MonthStart8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 w:rsidR="005641BA"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MonthStart8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MonthStart8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MonthStart8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MonthStart8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MonthStart8 \@ dddd </w:instrText>
                  </w:r>
                  <w:r>
                    <w:fldChar w:fldCharType="separate"/>
                  </w:r>
                  <w:r w:rsidR="005641BA">
                    <w:instrText>Tuesday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MonthEnd8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 w:rsidR="008C282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MonthStart9 \@ dddd </w:instrText>
                  </w:r>
                  <w:r>
                    <w:fldChar w:fldCharType="separate"/>
                  </w:r>
                  <w:r w:rsidR="005641BA">
                    <w:instrText>Wednesday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MonthStart9 \@ dddd </w:instrText>
                  </w:r>
                  <w:r>
                    <w:fldChar w:fldCharType="separate"/>
                  </w:r>
                  <w:r w:rsidR="005641BA">
                    <w:instrText>Wednesday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MonthStart9 \@ dddd </w:instrText>
                  </w:r>
                  <w:r>
                    <w:fldChar w:fldCharType="separate"/>
                  </w:r>
                  <w:r w:rsidR="005641BA">
                    <w:instrText>Wednesday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 w:rsidR="005641BA"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MonthStart9 \@ dddd </w:instrText>
                  </w:r>
                  <w:r>
                    <w:fldChar w:fldCharType="separate"/>
                  </w:r>
                  <w:r w:rsidR="005641BA">
                    <w:instrText>Wednesday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MonthStart9 \@ dddd </w:instrText>
                  </w:r>
                  <w:r>
                    <w:fldChar w:fldCharType="separate"/>
                  </w:r>
                  <w:r w:rsidR="005641BA">
                    <w:instrText>Wednesday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MonthStart9 \@ dddd </w:instrText>
                  </w:r>
                  <w:r>
                    <w:fldChar w:fldCharType="separate"/>
                  </w:r>
                  <w:r w:rsidR="005641BA">
                    <w:instrText>Wednesday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MonthStart9 \@ dddd </w:instrText>
                  </w:r>
                  <w:r>
                    <w:fldChar w:fldCharType="separate"/>
                  </w:r>
                  <w:r w:rsidR="005641BA">
                    <w:instrText>Wednesday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MonthEnd9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7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6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MonthStart10 \@ dddd </w:instrText>
                  </w:r>
                  <w:r>
                    <w:fldChar w:fldCharType="separate"/>
                  </w:r>
                  <w:r w:rsidR="005641BA">
                    <w:instrText>Thursday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MonthStart10 \@ dddd </w:instrText>
                  </w:r>
                  <w:r>
                    <w:fldChar w:fldCharType="separate"/>
                  </w:r>
                  <w:r w:rsidR="005641BA">
                    <w:instrText>Thursday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MonthStart10 \@ dddd </w:instrText>
                  </w:r>
                  <w:r>
                    <w:fldChar w:fldCharType="separate"/>
                  </w:r>
                  <w:r w:rsidR="005641BA">
                    <w:instrText>Thursday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MonthStart10 \@ dddd </w:instrText>
                  </w:r>
                  <w:r>
                    <w:fldChar w:fldCharType="separate"/>
                  </w:r>
                  <w:r w:rsidR="005641BA">
                    <w:instrText>Thursday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MonthStart10 \@ dddd </w:instrText>
                  </w:r>
                  <w:r>
                    <w:fldChar w:fldCharType="separate"/>
                  </w:r>
                  <w:r w:rsidR="005641BA">
                    <w:instrText>Thursday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MonthStart10 \@ dddd </w:instrText>
                  </w:r>
                  <w:r>
                    <w:fldChar w:fldCharType="separate"/>
                  </w:r>
                  <w:r w:rsidR="005641BA">
                    <w:instrText>Thursday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MonthStart10 \@ dddd </w:instrText>
                  </w:r>
                  <w:r>
                    <w:fldChar w:fldCharType="separate"/>
                  </w:r>
                  <w:r w:rsidR="005641BA">
                    <w:instrText>Thursday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5641BA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5B3301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5B3301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MonthEnd10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MonthStart11 \@ dddd </w:instrText>
                  </w:r>
                  <w:r>
                    <w:fldChar w:fldCharType="separate"/>
                  </w:r>
                  <w:r w:rsidR="005641BA">
                    <w:instrText>Friday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MonthStart11 \@ dddd </w:instrText>
                  </w:r>
                  <w:r>
                    <w:fldChar w:fldCharType="separate"/>
                  </w:r>
                  <w:r w:rsidR="005641BA">
                    <w:instrText>Friday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8C282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MonthStart11 \@ dddd </w:instrText>
                  </w:r>
                  <w:r>
                    <w:fldChar w:fldCharType="separate"/>
                  </w:r>
                  <w:r w:rsidR="005641BA">
                    <w:instrText>Friday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MonthStart11 \@ dddd </w:instrText>
                  </w:r>
                  <w:r>
                    <w:fldChar w:fldCharType="separate"/>
                  </w:r>
                  <w:r w:rsidR="005641BA">
                    <w:instrText>Friday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MonthStart11 \@ dddd </w:instrText>
                  </w:r>
                  <w:r>
                    <w:fldChar w:fldCharType="separate"/>
                  </w:r>
                  <w:r w:rsidR="005641BA">
                    <w:instrText>Friday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MonthStart11 \@ dddd </w:instrText>
                  </w:r>
                  <w:r>
                    <w:fldChar w:fldCharType="separate"/>
                  </w:r>
                  <w:r w:rsidR="005641BA">
                    <w:instrText>Friday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MonthStart11 \@ dddd </w:instrText>
                  </w:r>
                  <w:r>
                    <w:fldChar w:fldCharType="separate"/>
                  </w:r>
                  <w:r w:rsidR="005641BA">
                    <w:instrText>Friday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MonthEnd11 \@ d </w:instrText>
                  </w:r>
                  <w:r>
                    <w:fldChar w:fldCharType="separate"/>
                  </w:r>
                  <w:r w:rsidR="005B3301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  <w:tc>
          <w:tcPr>
            <w:tcW w:w="2408" w:type="dxa"/>
          </w:tcPr>
          <w:tbl>
            <w:tblPr>
              <w:tblStyle w:val="CalendarTable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Calendar content table"/>
            </w:tblPr>
            <w:tblGrid>
              <w:gridCol w:w="323"/>
              <w:gridCol w:w="327"/>
              <w:gridCol w:w="326"/>
              <w:gridCol w:w="326"/>
              <w:gridCol w:w="326"/>
              <w:gridCol w:w="326"/>
              <w:gridCol w:w="322"/>
            </w:tblGrid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ys"/>
                  </w:pPr>
                  <w:r>
                    <w:t>M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W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F</w:t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ys"/>
                  </w:pPr>
                  <w:r>
                    <w:t>S</w:t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MonthStart12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“Monday"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MonthStart12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“Tuesday"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MonthStart12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“Wednesday"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MonthStart12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“Thursday"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MonthStart12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= “Friday"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MonthStart12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“Saturday"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MonthStart12 \@ dddd </w:instrText>
                  </w:r>
                  <w:r>
                    <w:fldChar w:fldCharType="separate"/>
                  </w:r>
                  <w:r w:rsidR="005641BA">
                    <w:instrText>Saturday</w:instrText>
                  </w:r>
                  <w:r>
                    <w:fldChar w:fldCharType="end"/>
                  </w:r>
                  <w:r>
                    <w:instrText xml:space="preserve"> = “Sunday"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 w:rsidR="005641BA"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5641BA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5B3301"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415B8B">
              <w:tc>
                <w:tcPr>
                  <w:tcW w:w="708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783D64">
                  <w:pPr>
                    <w:pStyle w:val="Date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 w:rsidR="005B3301"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MonthEnd12 \@ d </w:instrText>
                  </w:r>
                  <w:r>
                    <w:fldChar w:fldCharType="separate"/>
                  </w:r>
                  <w:r w:rsidR="00D142C6"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 w:rsidR="00D142C6"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17" w:type="pct"/>
                </w:tcPr>
                <w:p w:rsidR="00415B8B" w:rsidRDefault="00415B8B">
                  <w:pPr>
                    <w:pStyle w:val="Dates"/>
                  </w:pPr>
                </w:p>
              </w:tc>
              <w:tc>
                <w:tcPr>
                  <w:tcW w:w="707" w:type="pct"/>
                </w:tcPr>
                <w:p w:rsidR="00415B8B" w:rsidRDefault="00415B8B">
                  <w:pPr>
                    <w:pStyle w:val="Dates"/>
                  </w:pPr>
                </w:p>
              </w:tc>
            </w:tr>
          </w:tbl>
          <w:p w:rsidR="00415B8B" w:rsidRDefault="00415B8B"/>
        </w:tc>
      </w:tr>
    </w:tbl>
    <w:p w:rsidR="00415B8B" w:rsidRDefault="00415B8B"/>
    <w:sectPr w:rsidR="00415B8B">
      <w:pgSz w:w="15840" w:h="12240" w:orient="landscape"/>
      <w:pgMar w:top="1080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053" w:rsidRDefault="00D25053">
      <w:pPr>
        <w:spacing w:before="0" w:after="0"/>
      </w:pPr>
      <w:r>
        <w:separator/>
      </w:r>
    </w:p>
  </w:endnote>
  <w:endnote w:type="continuationSeparator" w:id="0">
    <w:p w:rsidR="00D25053" w:rsidRDefault="00D250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053" w:rsidRDefault="00D25053">
      <w:pPr>
        <w:spacing w:before="0" w:after="0"/>
      </w:pPr>
      <w:r>
        <w:separator/>
      </w:r>
    </w:p>
  </w:footnote>
  <w:footnote w:type="continuationSeparator" w:id="0">
    <w:p w:rsidR="00D25053" w:rsidRDefault="00D2505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1" w:val="9/30/2021"/>
    <w:docVar w:name="MonthEnd10" w:val="6/30/2022"/>
    <w:docVar w:name="MonthEnd11" w:val="7/31/2022"/>
    <w:docVar w:name="MonthEnd12" w:val="8/31/2022"/>
    <w:docVar w:name="MonthEnd2" w:val="10/31/2021"/>
    <w:docVar w:name="MonthEnd3" w:val="11/30/2021"/>
    <w:docVar w:name="MonthEnd4" w:val="12/31/2021"/>
    <w:docVar w:name="MonthEnd5" w:val="1/31/2022"/>
    <w:docVar w:name="MonthEnd6" w:val="2/28/2022"/>
    <w:docVar w:name="MonthEnd7" w:val="3/31/2022"/>
    <w:docVar w:name="MonthEnd8" w:val="4/30/2022"/>
    <w:docVar w:name="MonthEnd9" w:val="5/31/2022"/>
    <w:docVar w:name="Months" w:val="12"/>
    <w:docVar w:name="MonthStart1" w:val="9/1/2021"/>
    <w:docVar w:name="MonthStart10" w:val="6/1/2022"/>
    <w:docVar w:name="MonthStart11" w:val="7/1/2022"/>
    <w:docVar w:name="MonthStart12" w:val="8/1/2022"/>
    <w:docVar w:name="MonthStart2" w:val="10/1/2021"/>
    <w:docVar w:name="MonthStart3" w:val="11/1/2021"/>
    <w:docVar w:name="MonthStart4" w:val="12/1/2021"/>
    <w:docVar w:name="MonthStart5" w:val="1/1/2022"/>
    <w:docVar w:name="MonthStart6" w:val="2/1/2022"/>
    <w:docVar w:name="MonthStart7" w:val="3/1/2022"/>
    <w:docVar w:name="MonthStart8" w:val="4/1/2022"/>
    <w:docVar w:name="MonthStart9" w:val="5/1/2022"/>
    <w:docVar w:name="MonthStartLast" w:val="8/1/2022"/>
    <w:docVar w:name="WeekStart" w:val="Monday"/>
  </w:docVars>
  <w:rsids>
    <w:rsidRoot w:val="005641BA"/>
    <w:rsid w:val="002F21FA"/>
    <w:rsid w:val="00320481"/>
    <w:rsid w:val="003D4D2B"/>
    <w:rsid w:val="00415B8B"/>
    <w:rsid w:val="00487272"/>
    <w:rsid w:val="005641BA"/>
    <w:rsid w:val="005B3301"/>
    <w:rsid w:val="00622EC8"/>
    <w:rsid w:val="00783D64"/>
    <w:rsid w:val="008C282A"/>
    <w:rsid w:val="00B21CB7"/>
    <w:rsid w:val="00C50B42"/>
    <w:rsid w:val="00CC3D3C"/>
    <w:rsid w:val="00D142C6"/>
    <w:rsid w:val="00D25053"/>
    <w:rsid w:val="00D56EA8"/>
    <w:rsid w:val="00E01846"/>
    <w:rsid w:val="00E17B9A"/>
    <w:rsid w:val="00F7790D"/>
    <w:rsid w:val="00F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8B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72"/>
  </w:style>
  <w:style w:type="paragraph" w:styleId="Heading1">
    <w:name w:val="heading 1"/>
    <w:basedOn w:val="Date"/>
    <w:link w:val="Heading1Char"/>
    <w:uiPriority w:val="2"/>
    <w:qFormat/>
    <w:pPr>
      <w:keepNext/>
      <w:keepLines/>
      <w:spacing w:before="60" w:after="60"/>
      <w:ind w:left="115" w:right="115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100" w:after="0"/>
      <w:ind w:left="115" w:right="115"/>
      <w:outlineLvl w:val="1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80" w:after="0"/>
      <w:ind w:left="115" w:right="115"/>
      <w:outlineLvl w:val="2"/>
    </w:pPr>
    <w:rPr>
      <w:rFonts w:asciiTheme="majorHAnsi" w:eastAsiaTheme="majorEastAsia" w:hAnsiTheme="majorHAnsi" w:cstheme="majorBidi"/>
      <w:b/>
      <w:cap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0" w:after="80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EventPlannerTable">
    <w:name w:val="Event Planner Table"/>
    <w:basedOn w:val="TableNormal"/>
    <w:uiPriority w:val="99"/>
    <w:pPr>
      <w:spacing w:after="0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FormText">
    <w:name w:val="Form Text"/>
    <w:basedOn w:val="Normal"/>
    <w:uiPriority w:val="3"/>
    <w:qFormat/>
    <w:pPr>
      <w:spacing w:before="60" w:after="6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styleId="NoSpacing">
    <w:name w:val="No Spacing"/>
    <w:uiPriority w:val="36"/>
    <w:semiHidden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b/>
      <w:caps/>
      <w:sz w:val="22"/>
      <w:szCs w:val="24"/>
    </w:rPr>
  </w:style>
  <w:style w:type="paragraph" w:customStyle="1" w:styleId="TableText">
    <w:name w:val="Table Text"/>
    <w:basedOn w:val="Normal"/>
    <w:uiPriority w:val="7"/>
    <w:qFormat/>
    <w:pPr>
      <w:spacing w:before="80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Days">
    <w:name w:val="Days"/>
    <w:basedOn w:val="Normal"/>
    <w:uiPriority w:val="9"/>
    <w:qFormat/>
    <w:pPr>
      <w:spacing w:before="60" w:after="0"/>
      <w:jc w:val="center"/>
    </w:pPr>
    <w:rPr>
      <w:rFonts w:asciiTheme="majorHAnsi" w:eastAsiaTheme="majorEastAsia" w:hAnsiTheme="majorHAnsi" w:cstheme="majorBidi"/>
    </w:rPr>
  </w:style>
  <w:style w:type="paragraph" w:customStyle="1" w:styleId="Dates">
    <w:name w:val="Dates"/>
    <w:basedOn w:val="Normal"/>
    <w:uiPriority w:val="11"/>
    <w:qFormat/>
    <w:pPr>
      <w:spacing w:before="20" w:after="20"/>
      <w:jc w:val="center"/>
    </w:pPr>
    <w:rPr>
      <w:color w:val="262626" w:themeColor="text1" w:themeTint="D9"/>
    </w:rPr>
  </w:style>
  <w:style w:type="paragraph" w:customStyle="1" w:styleId="Months">
    <w:name w:val="Months"/>
    <w:basedOn w:val="Normal"/>
    <w:uiPriority w:val="8"/>
    <w:qFormat/>
    <w:pPr>
      <w:keepNext/>
      <w:spacing w:before="80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DefaultParagraphFont"/>
    <w:uiPriority w:val="1"/>
    <w:semiHidden/>
  </w:style>
  <w:style w:type="character" w:customStyle="1" w:styleId="BalloonTextChar1">
    <w:name w:val="Balloon Text Char1"/>
    <w:basedOn w:val="DefaultParagraphFont"/>
    <w:uiPriority w:val="99"/>
    <w:semiHidden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272"/>
  </w:style>
  <w:style w:type="paragraph" w:styleId="Footer">
    <w:name w:val="footer"/>
    <w:basedOn w:val="Normal"/>
    <w:link w:val="FooterChar"/>
    <w:uiPriority w:val="99"/>
    <w:semiHidden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272"/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4"/>
      <w:szCs w:val="32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character" w:customStyle="1" w:styleId="DateChar">
    <w:name w:val="Date Char"/>
    <w:basedOn w:val="DefaultParagraphFont"/>
    <w:link w:val="Date"/>
    <w:uiPriority w:val="1"/>
    <w:semiHidden/>
  </w:style>
  <w:style w:type="table" w:customStyle="1" w:styleId="CalendarTable">
    <w:name w:val="Calendar Table"/>
    <w:basedOn w:val="TableNormal"/>
    <w:uiPriority w:val="99"/>
    <w:pPr>
      <w:spacing w:before="0" w:after="0"/>
    </w:pPr>
    <w:rPr>
      <w:color w:val="404040" w:themeColor="text1" w:themeTint="BF"/>
      <w:szCs w:val="22"/>
      <w:lang w:eastAsia="en-US"/>
    </w:rPr>
    <w:tblPr>
      <w:jc w:val="center"/>
      <w:tblCellMar>
        <w:left w:w="0" w:type="dxa"/>
        <w:right w:w="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wnloads\tf02902383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5C76300BA247DCBDCF438069B5C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09D2F-2197-4F9D-B8C8-470654F2522A}"/>
      </w:docPartPr>
      <w:docPartBody>
        <w:p w:rsidR="00000000" w:rsidRDefault="00B61407">
          <w:pPr>
            <w:pStyle w:val="F75C76300BA247DCBDCF438069B5C7EB"/>
          </w:pPr>
          <w:r>
            <w:t>Project or Event Name</w:t>
          </w:r>
        </w:p>
      </w:docPartBody>
    </w:docPart>
    <w:docPart>
      <w:docPartPr>
        <w:name w:val="0C0EF65ABC3A4B6D812B93DCFB9FB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C77B-8846-4AE0-AF94-98A8CB35505B}"/>
      </w:docPartPr>
      <w:docPartBody>
        <w:p w:rsidR="00000000" w:rsidRDefault="00B61407">
          <w:pPr>
            <w:pStyle w:val="0C0EF65ABC3A4B6D812B93DCFB9FB76B"/>
          </w:pPr>
          <w:r>
            <w:t>Organizer’s Name</w:t>
          </w:r>
        </w:p>
      </w:docPartBody>
    </w:docPart>
    <w:docPart>
      <w:docPartPr>
        <w:name w:val="730854C8544042368E1E401CF69C2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54E29-1544-410D-8043-EE220BA4DC93}"/>
      </w:docPartPr>
      <w:docPartBody>
        <w:p w:rsidR="00000000" w:rsidRDefault="00B61407">
          <w:pPr>
            <w:pStyle w:val="730854C8544042368E1E401CF69C2359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99AF9A25D74241AF9447642C354B2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C333C-9E76-424F-BF33-9F51A92836A1}"/>
      </w:docPartPr>
      <w:docPartBody>
        <w:p w:rsidR="00000000" w:rsidRDefault="00B61407">
          <w:pPr>
            <w:pStyle w:val="99AF9A25D74241AF9447642C354B29F8"/>
          </w:pPr>
          <w:r>
            <w:t>Phase 1</w:t>
          </w:r>
        </w:p>
      </w:docPartBody>
    </w:docPart>
    <w:docPart>
      <w:docPartPr>
        <w:name w:val="2257DCED2A9A4BAC954B8253C28E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04B1A-FE1A-4D7B-B70F-2129452642E0}"/>
      </w:docPartPr>
      <w:docPartBody>
        <w:p w:rsidR="00000000" w:rsidRDefault="00B61407">
          <w:pPr>
            <w:pStyle w:val="2257DCED2A9A4BAC954B8253C28E55AF"/>
          </w:pPr>
          <w:r>
            <w:t>Date</w:t>
          </w:r>
        </w:p>
      </w:docPartBody>
    </w:docPart>
    <w:docPart>
      <w:docPartPr>
        <w:name w:val="B353B6AD17F946AE94AE7007394E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8A07C-4894-4F1F-97A5-642BF319569F}"/>
      </w:docPartPr>
      <w:docPartBody>
        <w:p w:rsidR="00000000" w:rsidRDefault="00B61407">
          <w:pPr>
            <w:pStyle w:val="B353B6AD17F946AE94AE7007394E845B"/>
          </w:pPr>
          <w:r>
            <w:t>Date</w:t>
          </w:r>
        </w:p>
      </w:docPartBody>
    </w:docPart>
    <w:docPart>
      <w:docPartPr>
        <w:name w:val="393426A379584E92B1A08562083E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4161-B816-44E0-A5A8-659BAB90A62A}"/>
      </w:docPartPr>
      <w:docPartBody>
        <w:p w:rsidR="00000000" w:rsidRDefault="00B61407">
          <w:pPr>
            <w:pStyle w:val="393426A379584E92B1A08562083E79B2"/>
          </w:pPr>
          <w:r>
            <w:t>Phase 2</w:t>
          </w:r>
        </w:p>
      </w:docPartBody>
    </w:docPart>
    <w:docPart>
      <w:docPartPr>
        <w:name w:val="DE3515375B994AD1A610262F0F95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5F87B-6A0D-45C6-B05B-860BC5C98B5B}"/>
      </w:docPartPr>
      <w:docPartBody>
        <w:p w:rsidR="00000000" w:rsidRDefault="00B61407">
          <w:pPr>
            <w:pStyle w:val="DE3515375B994AD1A610262F0F95E14B"/>
          </w:pPr>
          <w:r>
            <w:t>Date</w:t>
          </w:r>
        </w:p>
      </w:docPartBody>
    </w:docPart>
    <w:docPart>
      <w:docPartPr>
        <w:name w:val="28683003E7814BDB8CC05C80B1D8F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9EDF-38C4-4D48-A47A-0F04B36B4481}"/>
      </w:docPartPr>
      <w:docPartBody>
        <w:p w:rsidR="00000000" w:rsidRDefault="00B61407">
          <w:pPr>
            <w:pStyle w:val="28683003E7814BDB8CC05C80B1D8F418"/>
          </w:pPr>
          <w:r>
            <w:t>Date</w:t>
          </w:r>
        </w:p>
      </w:docPartBody>
    </w:docPart>
    <w:docPart>
      <w:docPartPr>
        <w:name w:val="A65509ABD93A474E8E1C6686DBE9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5C46C-2898-4A89-907E-FE19A7E79FF2}"/>
      </w:docPartPr>
      <w:docPartBody>
        <w:p w:rsidR="00000000" w:rsidRDefault="00B61407">
          <w:pPr>
            <w:pStyle w:val="A65509ABD93A474E8E1C6686DBE9879C"/>
          </w:pPr>
          <w:r>
            <w:t>Phase 3</w:t>
          </w:r>
        </w:p>
      </w:docPartBody>
    </w:docPart>
    <w:docPart>
      <w:docPartPr>
        <w:name w:val="81110F8127A7480A95EF79AED3D22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82F57-E367-4E51-9A34-DFD0F35E4CBC}"/>
      </w:docPartPr>
      <w:docPartBody>
        <w:p w:rsidR="00000000" w:rsidRDefault="00B61407">
          <w:pPr>
            <w:pStyle w:val="81110F8127A7480A95EF79AED3D22295"/>
          </w:pPr>
          <w:r>
            <w:t>Date</w:t>
          </w:r>
        </w:p>
      </w:docPartBody>
    </w:docPart>
    <w:docPart>
      <w:docPartPr>
        <w:name w:val="9723557D51FC473397147C93AA468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64664-049E-4314-8E39-34FA230CC23F}"/>
      </w:docPartPr>
      <w:docPartBody>
        <w:p w:rsidR="00000000" w:rsidRDefault="00B61407">
          <w:pPr>
            <w:pStyle w:val="9723557D51FC473397147C93AA468E4F"/>
          </w:pPr>
          <w:r>
            <w:t>Date</w:t>
          </w:r>
        </w:p>
      </w:docPartBody>
    </w:docPart>
    <w:docPart>
      <w:docPartPr>
        <w:name w:val="87939EA0EF17457983B077C44F09F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CB391-F628-4E74-B6FF-4F68FDB85E8C}"/>
      </w:docPartPr>
      <w:docPartBody>
        <w:p w:rsidR="00000000" w:rsidRDefault="00B61407">
          <w:pPr>
            <w:pStyle w:val="87939EA0EF17457983B077C44F09FE94"/>
          </w:pPr>
          <w:r>
            <w:t>Phase 4</w:t>
          </w:r>
        </w:p>
      </w:docPartBody>
    </w:docPart>
    <w:docPart>
      <w:docPartPr>
        <w:name w:val="D3ED2C9DC7204DEEB23C9F8361FBA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045E-C345-4511-AF2B-96324B02A150}"/>
      </w:docPartPr>
      <w:docPartBody>
        <w:p w:rsidR="00000000" w:rsidRDefault="00B61407">
          <w:pPr>
            <w:pStyle w:val="D3ED2C9DC7204DEEB23C9F8361FBA09A"/>
          </w:pPr>
          <w:r>
            <w:t>Date</w:t>
          </w:r>
        </w:p>
      </w:docPartBody>
    </w:docPart>
    <w:docPart>
      <w:docPartPr>
        <w:name w:val="4E86BD8FE8624E3B988F3BC916856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ACA49-7BDC-48E5-8B88-8213BF66E913}"/>
      </w:docPartPr>
      <w:docPartBody>
        <w:p w:rsidR="00000000" w:rsidRDefault="00B61407">
          <w:pPr>
            <w:pStyle w:val="4E86BD8FE8624E3B988F3BC916856DF5"/>
          </w:pPr>
          <w:r>
            <w:t>Date</w:t>
          </w:r>
        </w:p>
      </w:docPartBody>
    </w:docPart>
    <w:docPart>
      <w:docPartPr>
        <w:name w:val="50868470212D46728B3A260CDBBE9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E686-442C-4E09-93F6-D64ACB5F1D33}"/>
      </w:docPartPr>
      <w:docPartBody>
        <w:p w:rsidR="00000000" w:rsidRDefault="00B61407">
          <w:pPr>
            <w:pStyle w:val="50868470212D46728B3A260CDBBE9C0E"/>
          </w:pPr>
          <w:r>
            <w:t>Phase 5</w:t>
          </w:r>
        </w:p>
      </w:docPartBody>
    </w:docPart>
    <w:docPart>
      <w:docPartPr>
        <w:name w:val="0F3C1F1BA36648118EC3A48692566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83A32-71E8-4FE5-B5CE-70F9F58C6D8A}"/>
      </w:docPartPr>
      <w:docPartBody>
        <w:p w:rsidR="00000000" w:rsidRDefault="00B61407">
          <w:pPr>
            <w:pStyle w:val="0F3C1F1BA36648118EC3A48692566856"/>
          </w:pPr>
          <w:r>
            <w:t>Date</w:t>
          </w:r>
        </w:p>
      </w:docPartBody>
    </w:docPart>
    <w:docPart>
      <w:docPartPr>
        <w:name w:val="EECD1F05A30C432EA139566A1A00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6521D-6DE4-4C52-835E-32CE470F5C43}"/>
      </w:docPartPr>
      <w:docPartBody>
        <w:p w:rsidR="00000000" w:rsidRDefault="00B61407">
          <w:pPr>
            <w:pStyle w:val="EECD1F05A30C432EA139566A1A006436"/>
          </w:pPr>
          <w:r>
            <w:t>Date</w:t>
          </w:r>
        </w:p>
      </w:docPartBody>
    </w:docPart>
    <w:docPart>
      <w:docPartPr>
        <w:name w:val="1FB89B117F8145228AD229D617D04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898E5-117D-4ACD-B2B7-81A98C153FF6}"/>
      </w:docPartPr>
      <w:docPartBody>
        <w:p w:rsidR="00000000" w:rsidRDefault="00B61407">
          <w:pPr>
            <w:pStyle w:val="1FB89B117F8145228AD229D617D04AD9"/>
          </w:pPr>
          <w:r>
            <w:t>Phase 6</w:t>
          </w:r>
        </w:p>
      </w:docPartBody>
    </w:docPart>
    <w:docPart>
      <w:docPartPr>
        <w:name w:val="49724FFE67B34A84A09085E6F8997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2A7A-BE0C-45A3-A63F-BC7608335890}"/>
      </w:docPartPr>
      <w:docPartBody>
        <w:p w:rsidR="00000000" w:rsidRDefault="00B61407">
          <w:pPr>
            <w:pStyle w:val="49724FFE67B34A84A09085E6F8997DC2"/>
          </w:pPr>
          <w:r>
            <w:t>Date</w:t>
          </w:r>
        </w:p>
      </w:docPartBody>
    </w:docPart>
    <w:docPart>
      <w:docPartPr>
        <w:name w:val="10518C95992E46CA81D6218241F9F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873DC-F5A9-4938-9EC0-941A642E064E}"/>
      </w:docPartPr>
      <w:docPartBody>
        <w:p w:rsidR="00000000" w:rsidRDefault="00B61407">
          <w:pPr>
            <w:pStyle w:val="10518C95992E46CA81D6218241F9F07D"/>
          </w:pPr>
          <w:r>
            <w:t>Date</w:t>
          </w:r>
        </w:p>
      </w:docPartBody>
    </w:docPart>
    <w:docPart>
      <w:docPartPr>
        <w:name w:val="FE95CA7E090F4B419C25070D17635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DA62F-EFAC-4908-8817-CFD790232025}"/>
      </w:docPartPr>
      <w:docPartBody>
        <w:p w:rsidR="00000000" w:rsidRDefault="00B61407">
          <w:pPr>
            <w:pStyle w:val="FE95CA7E090F4B419C25070D1763536F"/>
          </w:pPr>
          <w:r>
            <w:t>Date</w:t>
          </w:r>
        </w:p>
      </w:docPartBody>
    </w:docPart>
    <w:docPart>
      <w:docPartPr>
        <w:name w:val="378EF825D5704C8DAC6AD390267C9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AD92-95CB-4160-9F00-78AC1468229A}"/>
      </w:docPartPr>
      <w:docPartBody>
        <w:p w:rsidR="00000000" w:rsidRDefault="00B61407">
          <w:pPr>
            <w:pStyle w:val="378EF825D5704C8DAC6AD390267C927E"/>
          </w:pPr>
          <w:r>
            <w:t>Date</w:t>
          </w:r>
        </w:p>
      </w:docPartBody>
    </w:docPart>
    <w:docPart>
      <w:docPartPr>
        <w:name w:val="B167222C60B3455AB3A59419279AA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C13E4-7BD4-4845-BD11-D6E303DA50C3}"/>
      </w:docPartPr>
      <w:docPartBody>
        <w:p w:rsidR="00000000" w:rsidRDefault="00B61407">
          <w:pPr>
            <w:pStyle w:val="B167222C60B3455AB3A59419279AA54F"/>
          </w:pPr>
          <w:r>
            <w:t>Date</w:t>
          </w:r>
        </w:p>
      </w:docPartBody>
    </w:docPart>
    <w:docPart>
      <w:docPartPr>
        <w:name w:val="5629157BE2AB4265A0DE714F81358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4FCC3-B5B8-40E6-A6DF-4D038E7AD554}"/>
      </w:docPartPr>
      <w:docPartBody>
        <w:p w:rsidR="00000000" w:rsidRDefault="00B61407">
          <w:pPr>
            <w:pStyle w:val="5629157BE2AB4265A0DE714F81358488"/>
          </w:pPr>
          <w:r>
            <w:t>Date</w:t>
          </w:r>
        </w:p>
      </w:docPartBody>
    </w:docPart>
    <w:docPart>
      <w:docPartPr>
        <w:name w:val="55AA03CC7A824DE7ACBDBED000AEB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41E15-232D-45DF-80C8-676D2E6157E1}"/>
      </w:docPartPr>
      <w:docPartBody>
        <w:p w:rsidR="00000000" w:rsidRDefault="00B61407">
          <w:pPr>
            <w:pStyle w:val="55AA03CC7A824DE7ACBDBED000AEB65B"/>
          </w:pPr>
          <w:r>
            <w:t>Date</w:t>
          </w:r>
        </w:p>
      </w:docPartBody>
    </w:docPart>
    <w:docPart>
      <w:docPartPr>
        <w:name w:val="A69AFB494B344A80951E4764EB832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B2F50-D412-44FC-B2A8-6405B09A447D}"/>
      </w:docPartPr>
      <w:docPartBody>
        <w:p w:rsidR="00000000" w:rsidRDefault="00B61407">
          <w:pPr>
            <w:pStyle w:val="A69AFB494B344A80951E4764EB8320BF"/>
          </w:pPr>
          <w:r>
            <w:t>Date</w:t>
          </w:r>
        </w:p>
      </w:docPartBody>
    </w:docPart>
    <w:docPart>
      <w:docPartPr>
        <w:name w:val="AE69450AD02840278927D1BBC905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9AC9-4221-4CB4-A9D9-07E705E89A5A}"/>
      </w:docPartPr>
      <w:docPartBody>
        <w:p w:rsidR="00000000" w:rsidRDefault="00B61407">
          <w:pPr>
            <w:pStyle w:val="AE69450AD02840278927D1BBC9058322"/>
          </w:pPr>
          <w:r>
            <w:t>Date</w:t>
          </w:r>
        </w:p>
      </w:docPartBody>
    </w:docPart>
    <w:docPart>
      <w:docPartPr>
        <w:name w:val="F4F47E21A1F14CFDA9CC97F64834F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0A350-A5CD-4EDC-8BA7-2616B9CB34F3}"/>
      </w:docPartPr>
      <w:docPartBody>
        <w:p w:rsidR="00000000" w:rsidRDefault="00B61407">
          <w:pPr>
            <w:pStyle w:val="F4F47E21A1F14CFDA9CC97F64834FD35"/>
          </w:pPr>
          <w:r>
            <w:t>Date</w:t>
          </w:r>
        </w:p>
      </w:docPartBody>
    </w:docPart>
    <w:docPart>
      <w:docPartPr>
        <w:name w:val="52E48122EF5F43C3958302ABDBF57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BAA6-505E-4E0B-8015-AEB23A4FCE35}"/>
      </w:docPartPr>
      <w:docPartBody>
        <w:p w:rsidR="00000000" w:rsidRDefault="00B61407">
          <w:pPr>
            <w:pStyle w:val="52E48122EF5F43C3958302ABDBF573A9"/>
          </w:pPr>
          <w:r>
            <w:t>Date</w:t>
          </w:r>
        </w:p>
      </w:docPartBody>
    </w:docPart>
    <w:docPart>
      <w:docPartPr>
        <w:name w:val="7BCCA688E6CC4172A211DEBE76FAE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54CA-764C-42CC-ABEB-2586CB858D59}"/>
      </w:docPartPr>
      <w:docPartBody>
        <w:p w:rsidR="00000000" w:rsidRDefault="00B61407">
          <w:pPr>
            <w:pStyle w:val="7BCCA688E6CC4172A211DEBE76FAE994"/>
          </w:pPr>
          <w:r>
            <w:t>Date</w:t>
          </w:r>
        </w:p>
      </w:docPartBody>
    </w:docPart>
    <w:docPart>
      <w:docPartPr>
        <w:name w:val="AC5826D8E42F434EAB68439590785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D2C-529E-4A61-8676-F21DE8AC41D7}"/>
      </w:docPartPr>
      <w:docPartBody>
        <w:p w:rsidR="00000000" w:rsidRDefault="00B61407">
          <w:pPr>
            <w:pStyle w:val="AC5826D8E42F434EAB68439590785797"/>
          </w:pPr>
          <w:r>
            <w:t>Date</w:t>
          </w:r>
        </w:p>
      </w:docPartBody>
    </w:docPart>
    <w:docPart>
      <w:docPartPr>
        <w:name w:val="BC3EF8842CFB4894AD668B62F923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64517-4851-4374-BC44-4C768560B333}"/>
      </w:docPartPr>
      <w:docPartBody>
        <w:p w:rsidR="00000000" w:rsidRDefault="00B61407">
          <w:pPr>
            <w:pStyle w:val="BC3EF8842CFB4894AD668B62F92352F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07"/>
    <w:rsid w:val="00B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5C76300BA247DCBDCF438069B5C7EB">
    <w:name w:val="F75C76300BA247DCBDCF438069B5C7EB"/>
  </w:style>
  <w:style w:type="paragraph" w:customStyle="1" w:styleId="0C0EF65ABC3A4B6D812B93DCFB9FB76B">
    <w:name w:val="0C0EF65ABC3A4B6D812B93DCFB9FB76B"/>
  </w:style>
  <w:style w:type="paragraph" w:customStyle="1" w:styleId="730854C8544042368E1E401CF69C2359">
    <w:name w:val="730854C8544042368E1E401CF69C2359"/>
  </w:style>
  <w:style w:type="paragraph" w:customStyle="1" w:styleId="99AF9A25D74241AF9447642C354B29F8">
    <w:name w:val="99AF9A25D74241AF9447642C354B29F8"/>
  </w:style>
  <w:style w:type="paragraph" w:customStyle="1" w:styleId="2257DCED2A9A4BAC954B8253C28E55AF">
    <w:name w:val="2257DCED2A9A4BAC954B8253C28E55AF"/>
  </w:style>
  <w:style w:type="paragraph" w:customStyle="1" w:styleId="B353B6AD17F946AE94AE7007394E845B">
    <w:name w:val="B353B6AD17F946AE94AE7007394E845B"/>
  </w:style>
  <w:style w:type="paragraph" w:customStyle="1" w:styleId="393426A379584E92B1A08562083E79B2">
    <w:name w:val="393426A379584E92B1A08562083E79B2"/>
  </w:style>
  <w:style w:type="paragraph" w:customStyle="1" w:styleId="DE3515375B994AD1A610262F0F95E14B">
    <w:name w:val="DE3515375B994AD1A610262F0F95E14B"/>
  </w:style>
  <w:style w:type="paragraph" w:customStyle="1" w:styleId="28683003E7814BDB8CC05C80B1D8F418">
    <w:name w:val="28683003E7814BDB8CC05C80B1D8F418"/>
  </w:style>
  <w:style w:type="paragraph" w:customStyle="1" w:styleId="A65509ABD93A474E8E1C6686DBE9879C">
    <w:name w:val="A65509ABD93A474E8E1C6686DBE9879C"/>
  </w:style>
  <w:style w:type="paragraph" w:customStyle="1" w:styleId="81110F8127A7480A95EF79AED3D22295">
    <w:name w:val="81110F8127A7480A95EF79AED3D22295"/>
  </w:style>
  <w:style w:type="paragraph" w:customStyle="1" w:styleId="9723557D51FC473397147C93AA468E4F">
    <w:name w:val="9723557D51FC473397147C93AA468E4F"/>
  </w:style>
  <w:style w:type="paragraph" w:customStyle="1" w:styleId="87939EA0EF17457983B077C44F09FE94">
    <w:name w:val="87939EA0EF17457983B077C44F09FE94"/>
  </w:style>
  <w:style w:type="paragraph" w:customStyle="1" w:styleId="D3ED2C9DC7204DEEB23C9F8361FBA09A">
    <w:name w:val="D3ED2C9DC7204DEEB23C9F8361FBA09A"/>
  </w:style>
  <w:style w:type="paragraph" w:customStyle="1" w:styleId="4E86BD8FE8624E3B988F3BC916856DF5">
    <w:name w:val="4E86BD8FE8624E3B988F3BC916856DF5"/>
  </w:style>
  <w:style w:type="paragraph" w:customStyle="1" w:styleId="50868470212D46728B3A260CDBBE9C0E">
    <w:name w:val="50868470212D46728B3A260CDBBE9C0E"/>
  </w:style>
  <w:style w:type="paragraph" w:customStyle="1" w:styleId="0F3C1F1BA36648118EC3A48692566856">
    <w:name w:val="0F3C1F1BA36648118EC3A48692566856"/>
  </w:style>
  <w:style w:type="paragraph" w:customStyle="1" w:styleId="EECD1F05A30C432EA139566A1A006436">
    <w:name w:val="EECD1F05A30C432EA139566A1A006436"/>
  </w:style>
  <w:style w:type="paragraph" w:customStyle="1" w:styleId="1FB89B117F8145228AD229D617D04AD9">
    <w:name w:val="1FB89B117F8145228AD229D617D04AD9"/>
  </w:style>
  <w:style w:type="paragraph" w:customStyle="1" w:styleId="49724FFE67B34A84A09085E6F8997DC2">
    <w:name w:val="49724FFE67B34A84A09085E6F8997DC2"/>
  </w:style>
  <w:style w:type="paragraph" w:customStyle="1" w:styleId="10518C95992E46CA81D6218241F9F07D">
    <w:name w:val="10518C95992E46CA81D6218241F9F07D"/>
  </w:style>
  <w:style w:type="paragraph" w:customStyle="1" w:styleId="FE95CA7E090F4B419C25070D1763536F">
    <w:name w:val="FE95CA7E090F4B419C25070D1763536F"/>
  </w:style>
  <w:style w:type="paragraph" w:customStyle="1" w:styleId="378EF825D5704C8DAC6AD390267C927E">
    <w:name w:val="378EF825D5704C8DAC6AD390267C927E"/>
  </w:style>
  <w:style w:type="paragraph" w:customStyle="1" w:styleId="B167222C60B3455AB3A59419279AA54F">
    <w:name w:val="B167222C60B3455AB3A59419279AA54F"/>
  </w:style>
  <w:style w:type="paragraph" w:customStyle="1" w:styleId="5629157BE2AB4265A0DE714F81358488">
    <w:name w:val="5629157BE2AB4265A0DE714F81358488"/>
  </w:style>
  <w:style w:type="paragraph" w:customStyle="1" w:styleId="55AA03CC7A824DE7ACBDBED000AEB65B">
    <w:name w:val="55AA03CC7A824DE7ACBDBED000AEB65B"/>
  </w:style>
  <w:style w:type="paragraph" w:customStyle="1" w:styleId="A69AFB494B344A80951E4764EB8320BF">
    <w:name w:val="A69AFB494B344A80951E4764EB8320BF"/>
  </w:style>
  <w:style w:type="paragraph" w:customStyle="1" w:styleId="AE69450AD02840278927D1BBC9058322">
    <w:name w:val="AE69450AD02840278927D1BBC9058322"/>
  </w:style>
  <w:style w:type="paragraph" w:customStyle="1" w:styleId="F4F47E21A1F14CFDA9CC97F64834FD35">
    <w:name w:val="F4F47E21A1F14CFDA9CC97F64834FD35"/>
  </w:style>
  <w:style w:type="paragraph" w:customStyle="1" w:styleId="52E48122EF5F43C3958302ABDBF573A9">
    <w:name w:val="52E48122EF5F43C3958302ABDBF573A9"/>
  </w:style>
  <w:style w:type="paragraph" w:customStyle="1" w:styleId="7BCCA688E6CC4172A211DEBE76FAE994">
    <w:name w:val="7BCCA688E6CC4172A211DEBE76FAE994"/>
  </w:style>
  <w:style w:type="paragraph" w:customStyle="1" w:styleId="AC5826D8E42F434EAB68439590785797">
    <w:name w:val="AC5826D8E42F434EAB68439590785797"/>
  </w:style>
  <w:style w:type="paragraph" w:customStyle="1" w:styleId="BC3EF8842CFB4894AD668B62F92352F5">
    <w:name w:val="BC3EF8842CFB4894AD668B62F9235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5647C-8682-4A1E-929A-77B4F1A018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34FF8F6-96C2-46CB-9ABA-E6BD022E02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B2924D-F3E6-42D4-A5DD-BA9E8246FC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E6ECF8-56D7-4DE6-844E-02F34DF85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tf02902383_win32.dotm</Template>
  <TotalTime>0</TotalTime>
  <Pages>1</Pages>
  <Words>3592</Words>
  <Characters>20480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2022-04-20T18:52:00Z</dcterms:created>
  <dcterms:modified xsi:type="dcterms:W3CDTF">2022-04-20T18:53:00Z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